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134"/>
        <w:tblW w:w="4763" w:type="pct"/>
        <w:tblCellMar>
          <w:left w:w="0" w:type="dxa"/>
          <w:bottom w:w="115" w:type="dxa"/>
          <w:right w:w="0" w:type="dxa"/>
        </w:tblCellMar>
        <w:tblLook w:val="0480" w:firstRow="0" w:lastRow="0" w:firstColumn="1" w:lastColumn="0" w:noHBand="0" w:noVBand="1"/>
      </w:tblPr>
      <w:tblGrid>
        <w:gridCol w:w="9602"/>
      </w:tblGrid>
      <w:tr w:rsidR="00640291" w:rsidRPr="00CF1A49" w14:paraId="44A5A2D5" w14:textId="77777777" w:rsidTr="00087A50">
        <w:trPr>
          <w:trHeight w:hRule="exact" w:val="1530"/>
        </w:trPr>
        <w:tc>
          <w:tcPr>
            <w:tcW w:w="9603" w:type="dxa"/>
            <w:shd w:val="clear" w:color="auto" w:fill="FFFFFF" w:themeFill="background1"/>
            <w:tcMar>
              <w:top w:w="0" w:type="dxa"/>
              <w:bottom w:w="0" w:type="dxa"/>
            </w:tcMar>
          </w:tcPr>
          <w:p w14:paraId="38C2E260" w14:textId="75CDD7A3" w:rsidR="00640291" w:rsidRPr="00087A50" w:rsidRDefault="00814754" w:rsidP="00087A50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Georgia" w:hAnsi="Georgia" w:cs="Times New Roman"/>
                <w:color w:val="404040" w:themeColor="text1" w:themeTint="BF"/>
                <w:sz w:val="36"/>
                <w:szCs w:val="36"/>
              </w:rPr>
            </w:pPr>
            <w:r>
              <w:rPr>
                <w:rFonts w:ascii="Georgia" w:hAnsi="Georgia" w:cs="Times New Roman"/>
                <w:color w:val="404040" w:themeColor="text1" w:themeTint="BF"/>
                <w:sz w:val="36"/>
                <w:szCs w:val="36"/>
              </w:rPr>
              <w:t>Donthula</w:t>
            </w:r>
            <w:r w:rsidR="0002525A">
              <w:rPr>
                <w:rFonts w:ascii="Georgia" w:hAnsi="Georgia" w:cs="Times New Roman"/>
                <w:color w:val="404040" w:themeColor="text1" w:themeTint="BF"/>
                <w:sz w:val="36"/>
                <w:szCs w:val="36"/>
              </w:rPr>
              <w:t xml:space="preserve"> </w:t>
            </w:r>
            <w:r>
              <w:rPr>
                <w:rFonts w:ascii="Georgia" w:hAnsi="Georgia" w:cs="Times New Roman"/>
                <w:color w:val="404040" w:themeColor="text1" w:themeTint="BF"/>
                <w:sz w:val="36"/>
                <w:szCs w:val="36"/>
              </w:rPr>
              <w:t>Alekya</w:t>
            </w:r>
          </w:p>
          <w:p w14:paraId="27735046" w14:textId="77777777" w:rsidR="00640291" w:rsidRDefault="00640291" w:rsidP="00640291">
            <w:pPr>
              <w:widowControl w:val="0"/>
              <w:autoSpaceDE w:val="0"/>
              <w:autoSpaceDN w:val="0"/>
              <w:adjustRightInd w:val="0"/>
              <w:spacing w:line="120" w:lineRule="exact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  <w:p w14:paraId="0DDB4747" w14:textId="77777777" w:rsidR="00087A50" w:rsidRPr="00012E1B" w:rsidRDefault="00087A50" w:rsidP="00087A50">
            <w:pPr>
              <w:widowControl w:val="0"/>
              <w:autoSpaceDE w:val="0"/>
              <w:autoSpaceDN w:val="0"/>
              <w:adjustRightInd w:val="0"/>
              <w:spacing w:line="120" w:lineRule="exact"/>
              <w:jc w:val="center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  <w:p w14:paraId="304A2AF6" w14:textId="77777777" w:rsidR="00640291" w:rsidRPr="00E041E1" w:rsidRDefault="00116E16" w:rsidP="00087A5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H. No:11-42/6</w:t>
            </w:r>
            <w:r w:rsidR="002F3781" w:rsidRPr="002F3781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 xml:space="preserve">, </w:t>
            </w:r>
            <w:proofErr w:type="spellStart"/>
            <w:r w:rsidR="002F3781" w:rsidRPr="002F3781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Bachannapet</w:t>
            </w:r>
            <w:proofErr w:type="spellEnd"/>
            <w:r w:rsidR="002F3781" w:rsidRPr="002F3781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 xml:space="preserve">. </w:t>
            </w: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Jangaon</w:t>
            </w:r>
            <w:r w:rsidR="00640291" w:rsidRPr="00E041E1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-506</w:t>
            </w:r>
            <w:r w:rsidR="00087A50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221</w:t>
            </w:r>
            <w:r w:rsidR="00640291" w:rsidRPr="00E041E1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·</w:t>
            </w:r>
          </w:p>
          <w:p w14:paraId="285EF3BD" w14:textId="77777777" w:rsidR="00640291" w:rsidRPr="00E041E1" w:rsidRDefault="00640291" w:rsidP="00EB05E2">
            <w:pPr>
              <w:widowControl w:val="0"/>
              <w:tabs>
                <w:tab w:val="left" w:pos="5715"/>
              </w:tabs>
              <w:autoSpaceDE w:val="0"/>
              <w:autoSpaceDN w:val="0"/>
              <w:adjustRightInd w:val="0"/>
              <w:spacing w:line="120" w:lineRule="exact"/>
              <w:rPr>
                <w:rFonts w:ascii="Times New Roman" w:hAnsi="Times New Roman" w:cs="Times New Roman"/>
                <w:color w:val="404040" w:themeColor="text1" w:themeTint="BF"/>
                <w:sz w:val="26"/>
                <w:szCs w:val="26"/>
              </w:rPr>
            </w:pPr>
          </w:p>
          <w:p w14:paraId="5DB9615D" w14:textId="0AA1A1EE" w:rsidR="00640291" w:rsidRPr="00E041E1" w:rsidRDefault="00B01037" w:rsidP="000D2F5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404040" w:themeColor="text1" w:themeTint="BF"/>
                <w:sz w:val="26"/>
                <w:szCs w:val="26"/>
              </w:rPr>
            </w:pPr>
            <w:r w:rsidRPr="00E041E1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26"/>
                <w:szCs w:val="26"/>
              </w:rPr>
              <w:t xml:space="preserve">Phone: </w:t>
            </w:r>
            <w:r w:rsidR="0002525A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26"/>
                <w:szCs w:val="26"/>
              </w:rPr>
              <w:t>9381266302</w:t>
            </w:r>
            <w:r w:rsidR="00DC3611" w:rsidRPr="00E041E1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26"/>
                <w:szCs w:val="26"/>
              </w:rPr>
              <w:t xml:space="preserve"> ·</w:t>
            </w:r>
            <w:r w:rsidRPr="00E041E1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26"/>
                <w:szCs w:val="26"/>
              </w:rPr>
              <w:t xml:space="preserve"> E-mail: </w:t>
            </w:r>
            <w:r w:rsidR="002F3781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26"/>
                <w:szCs w:val="26"/>
              </w:rPr>
              <w:t>donthulaalekya</w:t>
            </w:r>
            <w:r w:rsidR="00116E16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26"/>
                <w:szCs w:val="26"/>
              </w:rPr>
              <w:t>28</w:t>
            </w:r>
            <w:r w:rsidR="00640291" w:rsidRPr="00E041E1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26"/>
                <w:szCs w:val="26"/>
              </w:rPr>
              <w:t>@gmail.com ·</w:t>
            </w:r>
          </w:p>
          <w:p w14:paraId="2BD92678" w14:textId="77777777" w:rsidR="00640291" w:rsidRPr="00012E1B" w:rsidRDefault="00640291" w:rsidP="00640291">
            <w:pPr>
              <w:pStyle w:val="ContactInfoEmphasis"/>
              <w:contextualSpacing w:val="0"/>
            </w:pPr>
          </w:p>
        </w:tc>
      </w:tr>
      <w:tr w:rsidR="00640291" w:rsidRPr="00012E1B" w14:paraId="6332A325" w14:textId="77777777" w:rsidTr="00087A50">
        <w:trPr>
          <w:trHeight w:val="1548"/>
        </w:trPr>
        <w:tc>
          <w:tcPr>
            <w:tcW w:w="9603" w:type="dxa"/>
            <w:tcMar>
              <w:top w:w="432" w:type="dxa"/>
            </w:tcMar>
          </w:tcPr>
          <w:p w14:paraId="2164AC08" w14:textId="77777777" w:rsidR="00640291" w:rsidRPr="00500154" w:rsidRDefault="00640291" w:rsidP="00640291">
            <w:pPr>
              <w:pStyle w:val="Heading1"/>
              <w:spacing w:before="0"/>
              <w:outlineLvl w:val="0"/>
            </w:pPr>
            <w:r w:rsidRPr="00500154">
              <w:t>career objective</w:t>
            </w:r>
          </w:p>
          <w:p w14:paraId="2E2882E7" w14:textId="77777777" w:rsidR="00640291" w:rsidRPr="00DB4D9B" w:rsidRDefault="00116E16" w:rsidP="00D57EBA">
            <w:pPr>
              <w:contextualSpacing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 xml:space="preserve">Seeking an entry-level position to begin my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career,while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 xml:space="preserve"> making a significant contribution to the success of the company</w:t>
            </w:r>
            <w:r w:rsidR="00640291" w:rsidRPr="00DB4D9B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.</w:t>
            </w:r>
          </w:p>
        </w:tc>
      </w:tr>
    </w:tbl>
    <w:p w14:paraId="28A9AA5E" w14:textId="77777777" w:rsidR="006F7C8B" w:rsidRDefault="00073DB7" w:rsidP="00640291">
      <w:pPr>
        <w:pStyle w:val="Heading1"/>
        <w:spacing w:before="120" w:after="0"/>
      </w:pPr>
      <w:bookmarkStart w:id="0" w:name="page1"/>
      <w:bookmarkEnd w:id="0"/>
      <w:r>
        <w:t>EDUCATION</w:t>
      </w:r>
    </w:p>
    <w:p w14:paraId="0FF9AF85" w14:textId="77777777" w:rsidR="005149B0" w:rsidRDefault="005149B0" w:rsidP="005149B0">
      <w:pPr>
        <w:pStyle w:val="Heading1"/>
        <w:spacing w:before="240" w:after="0"/>
      </w:pPr>
    </w:p>
    <w:tbl>
      <w:tblPr>
        <w:tblStyle w:val="GridTable1Light1"/>
        <w:tblW w:w="9978" w:type="dxa"/>
        <w:tblLayout w:type="fixed"/>
        <w:tblLook w:val="04A0" w:firstRow="1" w:lastRow="0" w:firstColumn="1" w:lastColumn="0" w:noHBand="0" w:noVBand="1"/>
      </w:tblPr>
      <w:tblGrid>
        <w:gridCol w:w="1979"/>
        <w:gridCol w:w="2385"/>
        <w:gridCol w:w="2319"/>
        <w:gridCol w:w="1606"/>
        <w:gridCol w:w="1689"/>
      </w:tblGrid>
      <w:tr w:rsidR="005C2527" w14:paraId="529734DB" w14:textId="77777777" w:rsidTr="00EB0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78CF2CD9" w14:textId="77777777" w:rsidR="006F7C8B" w:rsidRPr="00EB05E2" w:rsidRDefault="005C2527" w:rsidP="005C2527">
            <w:pPr>
              <w:pStyle w:val="Heading3"/>
              <w:spacing w:after="120"/>
              <w:jc w:val="center"/>
              <w:outlineLvl w:val="2"/>
              <w:rPr>
                <w:color w:val="262626" w:themeColor="text1" w:themeTint="D9"/>
                <w:sz w:val="24"/>
              </w:rPr>
            </w:pPr>
            <w:r w:rsidRPr="00EB05E2">
              <w:rPr>
                <w:color w:val="262626" w:themeColor="text1" w:themeTint="D9"/>
                <w:sz w:val="24"/>
              </w:rPr>
              <w:t>COURSE</w:t>
            </w:r>
          </w:p>
        </w:tc>
        <w:tc>
          <w:tcPr>
            <w:tcW w:w="2385" w:type="dxa"/>
          </w:tcPr>
          <w:p w14:paraId="3EF86F20" w14:textId="77777777" w:rsidR="006F7C8B" w:rsidRPr="00EB05E2" w:rsidRDefault="005C2527" w:rsidP="005C2527">
            <w:pPr>
              <w:pStyle w:val="Heading3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24"/>
              </w:rPr>
            </w:pPr>
            <w:r w:rsidRPr="00EB05E2">
              <w:rPr>
                <w:color w:val="262626" w:themeColor="text1" w:themeTint="D9"/>
                <w:sz w:val="24"/>
              </w:rPr>
              <w:t>board/university</w:t>
            </w:r>
          </w:p>
        </w:tc>
        <w:tc>
          <w:tcPr>
            <w:tcW w:w="2319" w:type="dxa"/>
          </w:tcPr>
          <w:p w14:paraId="5BCC06D9" w14:textId="77777777" w:rsidR="006F7C8B" w:rsidRPr="00EB05E2" w:rsidRDefault="005C2527" w:rsidP="005C2527">
            <w:pPr>
              <w:pStyle w:val="Heading3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24"/>
              </w:rPr>
            </w:pPr>
            <w:r w:rsidRPr="00EB05E2">
              <w:rPr>
                <w:color w:val="262626" w:themeColor="text1" w:themeTint="D9"/>
                <w:sz w:val="24"/>
              </w:rPr>
              <w:t>institute</w:t>
            </w:r>
          </w:p>
        </w:tc>
        <w:tc>
          <w:tcPr>
            <w:tcW w:w="1606" w:type="dxa"/>
          </w:tcPr>
          <w:p w14:paraId="3D2FA612" w14:textId="77777777" w:rsidR="006F7C8B" w:rsidRPr="00EB05E2" w:rsidRDefault="005C2527" w:rsidP="005C2527">
            <w:pPr>
              <w:pStyle w:val="Heading3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24"/>
              </w:rPr>
            </w:pPr>
            <w:r w:rsidRPr="00EB05E2">
              <w:rPr>
                <w:color w:val="262626" w:themeColor="text1" w:themeTint="D9"/>
                <w:sz w:val="24"/>
              </w:rPr>
              <w:t>year</w:t>
            </w:r>
          </w:p>
        </w:tc>
        <w:tc>
          <w:tcPr>
            <w:tcW w:w="1689" w:type="dxa"/>
          </w:tcPr>
          <w:p w14:paraId="6802E850" w14:textId="77777777" w:rsidR="005C2527" w:rsidRPr="00EB05E2" w:rsidRDefault="003E4C18" w:rsidP="005C2527">
            <w:pPr>
              <w:pStyle w:val="Heading3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24"/>
              </w:rPr>
            </w:pPr>
            <w:r>
              <w:rPr>
                <w:color w:val="262626" w:themeColor="text1" w:themeTint="D9"/>
                <w:sz w:val="24"/>
              </w:rPr>
              <w:t>percentage/</w:t>
            </w:r>
            <w:r w:rsidR="005C2527" w:rsidRPr="00EB05E2">
              <w:rPr>
                <w:color w:val="262626" w:themeColor="text1" w:themeTint="D9"/>
                <w:sz w:val="24"/>
              </w:rPr>
              <w:t>gpa</w:t>
            </w:r>
          </w:p>
        </w:tc>
      </w:tr>
      <w:tr w:rsidR="005C2527" w:rsidRPr="00D57EBA" w14:paraId="0673AA10" w14:textId="77777777" w:rsidTr="00EB05E2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0DD38FB3" w14:textId="77777777" w:rsidR="006F7C8B" w:rsidRPr="00DB4D9B" w:rsidRDefault="00B01037" w:rsidP="00073DB7">
            <w:pPr>
              <w:spacing w:before="120"/>
              <w:rPr>
                <w:rFonts w:ascii="Times New Roman" w:hAnsi="Times New Roman" w:cs="Times New Roman"/>
                <w:b w:val="0"/>
                <w:color w:val="0D0D0D" w:themeColor="text1" w:themeTint="F2"/>
                <w:sz w:val="26"/>
                <w:szCs w:val="26"/>
              </w:rPr>
            </w:pPr>
            <w:proofErr w:type="gramStart"/>
            <w:r w:rsidRPr="00DB4D9B">
              <w:rPr>
                <w:rFonts w:ascii="Times New Roman" w:hAnsi="Times New Roman" w:cs="Times New Roman"/>
                <w:b w:val="0"/>
                <w:color w:val="0D0D0D" w:themeColor="text1" w:themeTint="F2"/>
                <w:sz w:val="26"/>
                <w:szCs w:val="26"/>
              </w:rPr>
              <w:t>B.TECH</w:t>
            </w:r>
            <w:proofErr w:type="gramEnd"/>
            <w:r w:rsidRPr="00DB4D9B">
              <w:rPr>
                <w:rFonts w:ascii="Times New Roman" w:hAnsi="Times New Roman" w:cs="Times New Roman"/>
                <w:b w:val="0"/>
                <w:color w:val="0D0D0D" w:themeColor="text1" w:themeTint="F2"/>
                <w:sz w:val="26"/>
                <w:szCs w:val="26"/>
              </w:rPr>
              <w:t xml:space="preserve"> (CSE</w:t>
            </w:r>
            <w:r w:rsidR="005C2527" w:rsidRPr="00DB4D9B">
              <w:rPr>
                <w:rFonts w:ascii="Times New Roman" w:hAnsi="Times New Roman" w:cs="Times New Roman"/>
                <w:b w:val="0"/>
                <w:color w:val="0D0D0D" w:themeColor="text1" w:themeTint="F2"/>
                <w:sz w:val="26"/>
                <w:szCs w:val="26"/>
              </w:rPr>
              <w:t>)</w:t>
            </w:r>
          </w:p>
        </w:tc>
        <w:tc>
          <w:tcPr>
            <w:tcW w:w="2385" w:type="dxa"/>
          </w:tcPr>
          <w:p w14:paraId="083C8D37" w14:textId="77777777" w:rsidR="006F7C8B" w:rsidRPr="00DB4D9B" w:rsidRDefault="00B01037" w:rsidP="00073DB7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DB4D9B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JNTUH</w:t>
            </w:r>
          </w:p>
        </w:tc>
        <w:tc>
          <w:tcPr>
            <w:tcW w:w="2319" w:type="dxa"/>
          </w:tcPr>
          <w:p w14:paraId="16021986" w14:textId="77777777" w:rsidR="006F7C8B" w:rsidRPr="00DB4D9B" w:rsidRDefault="00B01037" w:rsidP="00073DB7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proofErr w:type="spellStart"/>
            <w:r w:rsidRPr="00DB4D9B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Christu</w:t>
            </w:r>
            <w:proofErr w:type="spellEnd"/>
            <w:r w:rsidRPr="00DB4D9B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 xml:space="preserve"> Jyothi Institute of Technology and </w:t>
            </w:r>
            <w:r w:rsidR="00E37295" w:rsidRPr="00DB4D9B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Science</w:t>
            </w:r>
          </w:p>
        </w:tc>
        <w:tc>
          <w:tcPr>
            <w:tcW w:w="1606" w:type="dxa"/>
          </w:tcPr>
          <w:p w14:paraId="6999F967" w14:textId="77777777" w:rsidR="006F7C8B" w:rsidRPr="00DB4D9B" w:rsidRDefault="005C2527" w:rsidP="00073DB7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DB4D9B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201</w:t>
            </w:r>
            <w:r w:rsidR="000D2F52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6</w:t>
            </w:r>
            <w:r w:rsidRPr="00DB4D9B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-</w:t>
            </w:r>
            <w:r w:rsidR="000D2F52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20</w:t>
            </w:r>
          </w:p>
        </w:tc>
        <w:tc>
          <w:tcPr>
            <w:tcW w:w="1689" w:type="dxa"/>
          </w:tcPr>
          <w:p w14:paraId="5301C872" w14:textId="640E7045" w:rsidR="006F7C8B" w:rsidRPr="00DB4D9B" w:rsidRDefault="003E4C18" w:rsidP="00073DB7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DB4D9B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7</w:t>
            </w:r>
            <w:r w:rsidR="0002525A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1</w:t>
            </w:r>
            <w:r w:rsidR="00DC3611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%</w:t>
            </w:r>
          </w:p>
        </w:tc>
      </w:tr>
      <w:tr w:rsidR="005C2527" w:rsidRPr="00D57EBA" w14:paraId="34656E41" w14:textId="77777777" w:rsidTr="00EB05E2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1E4FE9D4" w14:textId="77777777" w:rsidR="006F7C8B" w:rsidRPr="00DB4D9B" w:rsidRDefault="005C2527" w:rsidP="00073DB7">
            <w:pPr>
              <w:spacing w:before="120"/>
              <w:rPr>
                <w:rFonts w:ascii="Times New Roman" w:hAnsi="Times New Roman" w:cs="Times New Roman"/>
                <w:b w:val="0"/>
                <w:color w:val="0D0D0D" w:themeColor="text1" w:themeTint="F2"/>
                <w:sz w:val="26"/>
                <w:szCs w:val="26"/>
              </w:rPr>
            </w:pPr>
            <w:r w:rsidRPr="00DB4D9B">
              <w:rPr>
                <w:rFonts w:ascii="Times New Roman" w:hAnsi="Times New Roman" w:cs="Times New Roman"/>
                <w:b w:val="0"/>
                <w:color w:val="0D0D0D" w:themeColor="text1" w:themeTint="F2"/>
                <w:sz w:val="26"/>
                <w:szCs w:val="26"/>
              </w:rPr>
              <w:t>Intermediate M.P.C.</w:t>
            </w:r>
          </w:p>
        </w:tc>
        <w:tc>
          <w:tcPr>
            <w:tcW w:w="2385" w:type="dxa"/>
          </w:tcPr>
          <w:p w14:paraId="7ACA1E76" w14:textId="77777777" w:rsidR="006F7C8B" w:rsidRPr="00DB4D9B" w:rsidRDefault="005C2527" w:rsidP="00073DB7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DB4D9B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Board of Intermediate Education</w:t>
            </w:r>
          </w:p>
        </w:tc>
        <w:tc>
          <w:tcPr>
            <w:tcW w:w="2319" w:type="dxa"/>
          </w:tcPr>
          <w:p w14:paraId="36FF9AC4" w14:textId="77777777" w:rsidR="006F7C8B" w:rsidRPr="00DB4D9B" w:rsidRDefault="002F3781" w:rsidP="00073DB7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ABV</w:t>
            </w:r>
            <w:r w:rsidR="000D2F52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 xml:space="preserve"> Junior College</w:t>
            </w:r>
          </w:p>
        </w:tc>
        <w:tc>
          <w:tcPr>
            <w:tcW w:w="1606" w:type="dxa"/>
          </w:tcPr>
          <w:p w14:paraId="06E11B76" w14:textId="77777777" w:rsidR="006F7C8B" w:rsidRPr="00DB4D9B" w:rsidRDefault="005C2527" w:rsidP="00073DB7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DB4D9B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201</w:t>
            </w:r>
            <w:r w:rsidR="000D2F52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4</w:t>
            </w:r>
            <w:r w:rsidRPr="00DB4D9B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-1</w:t>
            </w:r>
            <w:r w:rsidR="000D2F52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6</w:t>
            </w:r>
          </w:p>
        </w:tc>
        <w:tc>
          <w:tcPr>
            <w:tcW w:w="1689" w:type="dxa"/>
          </w:tcPr>
          <w:p w14:paraId="04E73192" w14:textId="77777777" w:rsidR="006F7C8B" w:rsidRPr="00DB4D9B" w:rsidRDefault="000D2F52" w:rsidP="00073DB7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8</w:t>
            </w:r>
            <w:r w:rsidR="00116E16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5</w:t>
            </w:r>
            <w:r w:rsidR="005C2527" w:rsidRPr="00DB4D9B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%</w:t>
            </w:r>
          </w:p>
        </w:tc>
      </w:tr>
      <w:tr w:rsidR="005C2527" w:rsidRPr="00D57EBA" w14:paraId="3E506865" w14:textId="77777777" w:rsidTr="00EB05E2">
        <w:trPr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324380A4" w14:textId="77777777" w:rsidR="006F7C8B" w:rsidRPr="00DB4D9B" w:rsidRDefault="005C2527" w:rsidP="00073DB7">
            <w:pPr>
              <w:spacing w:before="120"/>
              <w:rPr>
                <w:rFonts w:ascii="Times New Roman" w:hAnsi="Times New Roman" w:cs="Times New Roman"/>
                <w:b w:val="0"/>
                <w:color w:val="0D0D0D" w:themeColor="text1" w:themeTint="F2"/>
                <w:sz w:val="26"/>
                <w:szCs w:val="26"/>
              </w:rPr>
            </w:pPr>
            <w:r w:rsidRPr="00DB4D9B">
              <w:rPr>
                <w:rFonts w:ascii="Times New Roman" w:hAnsi="Times New Roman" w:cs="Times New Roman"/>
                <w:b w:val="0"/>
                <w:color w:val="0D0D0D" w:themeColor="text1" w:themeTint="F2"/>
                <w:sz w:val="26"/>
                <w:szCs w:val="26"/>
              </w:rPr>
              <w:t>SSC</w:t>
            </w:r>
          </w:p>
        </w:tc>
        <w:tc>
          <w:tcPr>
            <w:tcW w:w="2385" w:type="dxa"/>
          </w:tcPr>
          <w:p w14:paraId="62AAE2ED" w14:textId="77777777" w:rsidR="006F7C8B" w:rsidRPr="00DB4D9B" w:rsidRDefault="005C2527" w:rsidP="00073DB7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DB4D9B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State Board of Secondary Education</w:t>
            </w:r>
          </w:p>
        </w:tc>
        <w:tc>
          <w:tcPr>
            <w:tcW w:w="2319" w:type="dxa"/>
          </w:tcPr>
          <w:p w14:paraId="50D085A6" w14:textId="77777777" w:rsidR="006F7C8B" w:rsidRPr="00DB4D9B" w:rsidRDefault="002F3781" w:rsidP="00073DB7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 xml:space="preserve">ST </w:t>
            </w: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Pauls</w:t>
            </w:r>
            <w:proofErr w:type="spellEnd"/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 xml:space="preserve"> High </w:t>
            </w:r>
            <w:r w:rsidR="005C2527" w:rsidRPr="00DB4D9B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School</w:t>
            </w:r>
          </w:p>
        </w:tc>
        <w:tc>
          <w:tcPr>
            <w:tcW w:w="1606" w:type="dxa"/>
          </w:tcPr>
          <w:p w14:paraId="6AA40C31" w14:textId="77777777" w:rsidR="006F7C8B" w:rsidRPr="00DB4D9B" w:rsidRDefault="005C2527" w:rsidP="00073DB7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DB4D9B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201</w:t>
            </w:r>
            <w:r w:rsidR="000D2F52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3-</w:t>
            </w:r>
            <w:r w:rsidRPr="00DB4D9B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1</w:t>
            </w:r>
            <w:r w:rsidR="000D2F52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4</w:t>
            </w:r>
          </w:p>
        </w:tc>
        <w:tc>
          <w:tcPr>
            <w:tcW w:w="1689" w:type="dxa"/>
          </w:tcPr>
          <w:p w14:paraId="32749A4E" w14:textId="77777777" w:rsidR="006F7C8B" w:rsidRPr="00DB4D9B" w:rsidRDefault="002F3781" w:rsidP="00073DB7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9.7</w:t>
            </w:r>
            <w:r w:rsidR="005C2527" w:rsidRPr="00DB4D9B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GPA</w:t>
            </w:r>
          </w:p>
        </w:tc>
      </w:tr>
    </w:tbl>
    <w:p w14:paraId="2DC1BE2A" w14:textId="77777777" w:rsidR="006F7C8B" w:rsidRDefault="006F7C8B" w:rsidP="006F7C8B"/>
    <w:p w14:paraId="7CA91211" w14:textId="77777777" w:rsidR="004E01EB" w:rsidRPr="00CF1A49" w:rsidRDefault="00B91EEF" w:rsidP="00073DB7">
      <w:pPr>
        <w:pStyle w:val="Heading1"/>
        <w:spacing w:before="0"/>
      </w:pPr>
      <w:r>
        <w:t>projects</w:t>
      </w:r>
    </w:p>
    <w:tbl>
      <w:tblPr>
        <w:tblStyle w:val="TableGrid"/>
        <w:tblW w:w="4855" w:type="pct"/>
        <w:tblLook w:val="04A0" w:firstRow="1" w:lastRow="0" w:firstColumn="1" w:lastColumn="0" w:noHBand="0" w:noVBand="1"/>
      </w:tblPr>
      <w:tblGrid>
        <w:gridCol w:w="9997"/>
      </w:tblGrid>
      <w:tr w:rsidR="00F61DF9" w:rsidRPr="00CF1A49" w14:paraId="38A77ABA" w14:textId="77777777" w:rsidTr="00A06A35">
        <w:trPr>
          <w:trHeight w:val="1345"/>
        </w:trPr>
        <w:tc>
          <w:tcPr>
            <w:tcW w:w="9997" w:type="dxa"/>
          </w:tcPr>
          <w:p w14:paraId="7D271AF2" w14:textId="77777777" w:rsidR="00086403" w:rsidRDefault="002367C1" w:rsidP="000D2F52">
            <w:pPr>
              <w:pStyle w:val="Heading3"/>
              <w:contextualSpacing w:val="0"/>
              <w:outlineLvl w:val="2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 w:rsidRPr="00487E4E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ma</w:t>
            </w:r>
            <w:r w:rsidR="000D2F52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Y-2020</w:t>
            </w:r>
          </w:p>
          <w:p w14:paraId="6041B105" w14:textId="77777777" w:rsidR="000D2F52" w:rsidRDefault="000D2F52" w:rsidP="0023286B">
            <w:pPr>
              <w:pStyle w:val="Heading3"/>
              <w:spacing w:line="276" w:lineRule="auto"/>
              <w:contextualSpacing w:val="0"/>
              <w:outlineLvl w:val="2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tITLE: C</w:t>
            </w:r>
            <w:r w:rsidR="002F3781">
              <w:rPr>
                <w:rFonts w:ascii="Times New Roman" w:hAnsi="Times New Roman" w:cs="Times New Roman"/>
                <w:color w:val="0D0D0D" w:themeColor="text1" w:themeTint="F2"/>
                <w:sz w:val="24"/>
              </w:rPr>
              <w:t>yber bullying detection based on semantic enhanced            marginalized denoising auto encoder</w:t>
            </w:r>
          </w:p>
          <w:p w14:paraId="5330F770" w14:textId="77777777" w:rsidR="0023286B" w:rsidRPr="0023286B" w:rsidRDefault="0023286B" w:rsidP="0023286B">
            <w:pPr>
              <w:spacing w:line="276" w:lineRule="auto"/>
              <w:ind w:right="4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23286B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</w:rPr>
              <w:t xml:space="preserve">As a side effect of increasingly popular social media, cyberbullying has </w:t>
            </w:r>
          </w:p>
          <w:p w14:paraId="18916FBD" w14:textId="77777777" w:rsidR="0023286B" w:rsidRPr="0023286B" w:rsidRDefault="0023286B" w:rsidP="0023286B">
            <w:pPr>
              <w:spacing w:line="276" w:lineRule="auto"/>
              <w:ind w:right="4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23286B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</w:rPr>
              <w:t xml:space="preserve">emerged as a serious problem afflicting </w:t>
            </w:r>
            <w:proofErr w:type="spellStart"/>
            <w:proofErr w:type="gramStart"/>
            <w:r w:rsidRPr="0023286B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</w:rPr>
              <w:t>children,adolescents</w:t>
            </w:r>
            <w:proofErr w:type="spellEnd"/>
            <w:proofErr w:type="gramEnd"/>
            <w:r w:rsidRPr="0023286B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</w:rPr>
              <w:t xml:space="preserve"> and young adults. </w:t>
            </w:r>
          </w:p>
          <w:p w14:paraId="1E78564A" w14:textId="77777777" w:rsidR="0023286B" w:rsidRPr="0023286B" w:rsidRDefault="0023286B" w:rsidP="0023286B">
            <w:pPr>
              <w:spacing w:line="276" w:lineRule="auto"/>
              <w:ind w:right="4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23286B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</w:rPr>
              <w:t xml:space="preserve">Machine learning techniques make automatic detection of bullying messages in </w:t>
            </w:r>
          </w:p>
          <w:p w14:paraId="09932A4E" w14:textId="77777777" w:rsidR="0023286B" w:rsidRPr="0023286B" w:rsidRDefault="0023286B" w:rsidP="0023286B">
            <w:pPr>
              <w:spacing w:line="276" w:lineRule="auto"/>
              <w:ind w:right="4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23286B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</w:rPr>
              <w:t xml:space="preserve">social media </w:t>
            </w:r>
            <w:proofErr w:type="spellStart"/>
            <w:proofErr w:type="gramStart"/>
            <w:r w:rsidRPr="0023286B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</w:rPr>
              <w:t>possible,and</w:t>
            </w:r>
            <w:proofErr w:type="spellEnd"/>
            <w:proofErr w:type="gramEnd"/>
            <w:r w:rsidRPr="0023286B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</w:rPr>
              <w:t xml:space="preserve"> this could help to construct a healthy and safe social </w:t>
            </w:r>
          </w:p>
          <w:p w14:paraId="6DCAA882" w14:textId="77777777" w:rsidR="0023286B" w:rsidRPr="0023286B" w:rsidRDefault="0023286B" w:rsidP="0023286B">
            <w:pPr>
              <w:spacing w:line="276" w:lineRule="auto"/>
              <w:ind w:right="4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23286B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</w:rPr>
              <w:t xml:space="preserve">media environment. </w:t>
            </w:r>
          </w:p>
          <w:p w14:paraId="12AF6995" w14:textId="77777777" w:rsidR="000D2F52" w:rsidRPr="000D2F52" w:rsidRDefault="000D2F52" w:rsidP="0023286B">
            <w:pPr>
              <w:pStyle w:val="Heading3"/>
              <w:contextualSpacing w:val="0"/>
              <w:outlineLvl w:val="2"/>
              <w:rPr>
                <w:rFonts w:ascii="Times New Roman" w:hAnsi="Times New Roman" w:cs="Times New Roman"/>
                <w:color w:val="0D0D0D" w:themeColor="text1" w:themeTint="F2"/>
                <w:sz w:val="24"/>
              </w:rPr>
            </w:pPr>
          </w:p>
          <w:p w14:paraId="6E723166" w14:textId="77777777" w:rsidR="000D2F52" w:rsidRPr="00A06A35" w:rsidRDefault="00631CEF" w:rsidP="000D2F52">
            <w:pPr>
              <w:spacing w:line="360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proofErr w:type="gramStart"/>
            <w:r w:rsidRPr="00A06A35">
              <w:rPr>
                <w:rFonts w:ascii="Times New Roman" w:hAnsi="Times New Roman" w:cs="Times New Roman"/>
                <w:b/>
                <w:color w:val="0D0D0D" w:themeColor="text1" w:themeTint="F2"/>
                <w:sz w:val="26"/>
                <w:szCs w:val="26"/>
              </w:rPr>
              <w:t>Role</w:t>
            </w:r>
            <w:r w:rsidRPr="00A06A35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 xml:space="preserve"> :</w:t>
            </w:r>
            <w:proofErr w:type="gramEnd"/>
            <w:r w:rsidRPr="00A06A35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 xml:space="preserve"> Team Leader</w:t>
            </w:r>
          </w:p>
          <w:p w14:paraId="2DDDFFB4" w14:textId="77777777" w:rsidR="002E6C6F" w:rsidRPr="000D2F52" w:rsidRDefault="00631CEF" w:rsidP="000D2F52">
            <w:pPr>
              <w:spacing w:line="360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A06A35">
              <w:rPr>
                <w:rFonts w:ascii="Times New Roman" w:hAnsi="Times New Roman" w:cs="Times New Roman"/>
                <w:b/>
                <w:color w:val="0D0D0D" w:themeColor="text1" w:themeTint="F2"/>
                <w:sz w:val="26"/>
                <w:szCs w:val="26"/>
              </w:rPr>
              <w:t xml:space="preserve">Technologies </w:t>
            </w:r>
            <w:proofErr w:type="spellStart"/>
            <w:r w:rsidR="00950ACD" w:rsidRPr="00A06A35">
              <w:rPr>
                <w:rFonts w:ascii="Times New Roman" w:hAnsi="Times New Roman" w:cs="Times New Roman"/>
                <w:b/>
                <w:color w:val="0D0D0D" w:themeColor="text1" w:themeTint="F2"/>
                <w:sz w:val="26"/>
                <w:szCs w:val="26"/>
              </w:rPr>
              <w:t>Used</w:t>
            </w:r>
            <w:r w:rsidR="00950ACD" w:rsidRPr="00A06A35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:</w:t>
            </w:r>
            <w:r w:rsidR="000D2F52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JAVA</w:t>
            </w:r>
            <w:proofErr w:type="spellEnd"/>
            <w:r w:rsidR="000D2F52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/J2EE</w:t>
            </w:r>
            <w:r w:rsidR="0023286B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,</w:t>
            </w:r>
            <w:r w:rsidR="00DC0758" w:rsidRPr="00A06A35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 xml:space="preserve"> </w:t>
            </w:r>
            <w:proofErr w:type="gramStart"/>
            <w:r w:rsidR="00DC0758" w:rsidRPr="00A06A35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MYSQL</w:t>
            </w:r>
            <w:r w:rsidR="005F7517" w:rsidRPr="00A06A35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,</w:t>
            </w:r>
            <w:r w:rsidR="00924020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HTML</w:t>
            </w:r>
            <w:proofErr w:type="gramEnd"/>
            <w:r w:rsidR="003A31AD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, CSS</w:t>
            </w:r>
            <w:r w:rsidR="00CF74DF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.</w:t>
            </w:r>
          </w:p>
        </w:tc>
      </w:tr>
    </w:tbl>
    <w:p w14:paraId="0C1BFF59" w14:textId="77777777" w:rsidR="002C00C0" w:rsidRDefault="00EB05E2" w:rsidP="002C00C0">
      <w:pPr>
        <w:pStyle w:val="Heading1"/>
        <w:spacing w:before="360"/>
      </w:pPr>
      <w:r>
        <w:lastRenderedPageBreak/>
        <w:t>internships</w:t>
      </w:r>
    </w:p>
    <w:tbl>
      <w:tblPr>
        <w:tblStyle w:val="TableGrid"/>
        <w:tblW w:w="4823" w:type="pct"/>
        <w:tblLook w:val="04A0" w:firstRow="1" w:lastRow="0" w:firstColumn="1" w:lastColumn="0" w:noHBand="0" w:noVBand="1"/>
      </w:tblPr>
      <w:tblGrid>
        <w:gridCol w:w="9932"/>
      </w:tblGrid>
      <w:tr w:rsidR="002C00C0" w:rsidRPr="00CF1A49" w14:paraId="42546EEB" w14:textId="77777777" w:rsidTr="000D2F52">
        <w:trPr>
          <w:trHeight w:val="473"/>
        </w:trPr>
        <w:tc>
          <w:tcPr>
            <w:tcW w:w="10279" w:type="dxa"/>
          </w:tcPr>
          <w:p w14:paraId="291FC1A4" w14:textId="77777777" w:rsidR="00A30226" w:rsidRPr="000D2F52" w:rsidRDefault="00A30226" w:rsidP="000D2F52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126BEF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 xml:space="preserve">Worked as </w:t>
            </w:r>
            <w:r w:rsidR="00BB4254" w:rsidRPr="00126BEF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an</w:t>
            </w:r>
            <w:r w:rsidRPr="00126BEF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 xml:space="preserve"> Intern at </w:t>
            </w:r>
            <w:r w:rsidRPr="00126BEF">
              <w:rPr>
                <w:rFonts w:ascii="Times New Roman" w:hAnsi="Times New Roman" w:cs="Times New Roman"/>
                <w:b/>
                <w:color w:val="0D0D0D" w:themeColor="text1" w:themeTint="F2"/>
                <w:sz w:val="26"/>
                <w:szCs w:val="26"/>
              </w:rPr>
              <w:t xml:space="preserve">KATE TECHNOLOGIES </w:t>
            </w:r>
            <w:r w:rsidRPr="00126BEF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 xml:space="preserve">on </w:t>
            </w:r>
            <w:r w:rsidR="00714761" w:rsidRPr="00126BEF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6"/>
              </w:rPr>
              <w:t>CODEIGNITER FRAME WOR</w:t>
            </w:r>
            <w:r w:rsidR="000D2F5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6"/>
              </w:rPr>
              <w:t>K</w:t>
            </w:r>
            <w:r w:rsidR="000D2F52" w:rsidRPr="000D2F52">
              <w:rPr>
                <w:rFonts w:ascii="Times New Roman" w:hAnsi="Times New Roman" w:cs="Times New Roman"/>
                <w:bCs/>
                <w:color w:val="0D0D0D" w:themeColor="text1" w:themeTint="F2"/>
                <w:sz w:val="28"/>
                <w:szCs w:val="26"/>
              </w:rPr>
              <w:t xml:space="preserve"> </w:t>
            </w:r>
            <w:proofErr w:type="spellStart"/>
            <w:r w:rsidR="000D2F52" w:rsidRPr="000D2F52">
              <w:rPr>
                <w:rFonts w:ascii="Times New Roman" w:hAnsi="Times New Roman" w:cs="Times New Roman"/>
                <w:bCs/>
                <w:color w:val="0D0D0D" w:themeColor="text1" w:themeTint="F2"/>
                <w:sz w:val="28"/>
                <w:szCs w:val="26"/>
              </w:rPr>
              <w:t>and</w:t>
            </w:r>
            <w:r w:rsidR="000D2F5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6"/>
              </w:rPr>
              <w:t>WEB</w:t>
            </w:r>
            <w:proofErr w:type="spellEnd"/>
            <w:r w:rsidR="000D2F5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6"/>
              </w:rPr>
              <w:t xml:space="preserve"> DESIGNING</w:t>
            </w:r>
          </w:p>
        </w:tc>
      </w:tr>
      <w:tr w:rsidR="002C00C0" w:rsidRPr="00CF1A49" w14:paraId="1A496C04" w14:textId="77777777" w:rsidTr="00B01037">
        <w:trPr>
          <w:trHeight w:val="846"/>
        </w:trPr>
        <w:tc>
          <w:tcPr>
            <w:tcW w:w="10279" w:type="dxa"/>
          </w:tcPr>
          <w:p w14:paraId="3C300C02" w14:textId="77777777" w:rsidR="002C00C0" w:rsidRPr="00126BEF" w:rsidRDefault="002C00C0" w:rsidP="00BE60C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</w:tbl>
    <w:p w14:paraId="0DC18D47" w14:textId="77777777" w:rsidR="00B51D1B" w:rsidRDefault="00427A37" w:rsidP="00D97771">
      <w:pPr>
        <w:pStyle w:val="Heading1"/>
        <w:spacing w:before="0" w:after="120"/>
      </w:pPr>
      <w:r>
        <w:t>technical skills</w:t>
      </w:r>
    </w:p>
    <w:p w14:paraId="55559CA2" w14:textId="31E44523" w:rsidR="00427A37" w:rsidRPr="00D77FC5" w:rsidRDefault="00427A37" w:rsidP="00427A3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7FC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Programming Languages           </w:t>
      </w:r>
      <w:proofErr w:type="gramStart"/>
      <w:r w:rsidRPr="00D77FC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:</w:t>
      </w:r>
      <w:proofErr w:type="gramEnd"/>
      <w:r w:rsidR="00116E1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A30226" w:rsidRPr="00D77FC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</w:t>
      </w:r>
      <w:r w:rsidR="00EF4C1C" w:rsidRPr="00D77FC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r w:rsidR="0002525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Core </w:t>
      </w:r>
      <w:r w:rsidR="0010029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JAVA</w:t>
      </w:r>
      <w:r w:rsidR="00E63EF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02525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,Power BI</w:t>
      </w:r>
      <w:r w:rsidR="00E63EF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Desktop</w:t>
      </w:r>
      <w:r w:rsidR="00F105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E63EF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,Power </w:t>
      </w:r>
      <w:r w:rsidR="00F105D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Query Editor.</w:t>
      </w:r>
    </w:p>
    <w:p w14:paraId="5066C366" w14:textId="77777777" w:rsidR="00427A37" w:rsidRPr="00D77FC5" w:rsidRDefault="00427A37" w:rsidP="00427A3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7FC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Web P</w:t>
      </w:r>
      <w:r w:rsidR="00116E1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rogramming                     </w:t>
      </w:r>
      <w:proofErr w:type="gramStart"/>
      <w:r w:rsidR="00116E1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:</w:t>
      </w:r>
      <w:proofErr w:type="gramEnd"/>
      <w:r w:rsidR="00116E1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</w:t>
      </w:r>
      <w:r w:rsidRPr="00D77FC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HT</w:t>
      </w:r>
      <w:r w:rsidR="0010029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ML</w:t>
      </w:r>
      <w:r w:rsidR="00500154" w:rsidRPr="00D77FC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 CSS</w:t>
      </w:r>
      <w:r w:rsidR="00116E1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</w:p>
    <w:p w14:paraId="11630403" w14:textId="77777777" w:rsidR="00427A37" w:rsidRPr="00D77FC5" w:rsidRDefault="00427A37" w:rsidP="00427A3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7FC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Database                                 </w:t>
      </w:r>
      <w:r w:rsidR="00116E1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</w:t>
      </w:r>
      <w:proofErr w:type="gramStart"/>
      <w:r w:rsidR="00116E1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</w:t>
      </w:r>
      <w:r w:rsidRPr="00D77FC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:</w:t>
      </w:r>
      <w:proofErr w:type="gramEnd"/>
      <w:r w:rsidR="00116E1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A30226" w:rsidRPr="00D77FC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</w:t>
      </w:r>
      <w:r w:rsidR="00F06E12" w:rsidRPr="00D77FC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YSQL</w:t>
      </w:r>
      <w:r w:rsidRPr="00D77FC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</w:p>
    <w:p w14:paraId="1E9DA668" w14:textId="77777777" w:rsidR="00427A37" w:rsidRPr="00D77FC5" w:rsidRDefault="007900FF" w:rsidP="00427A3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7FC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Operating systems</w:t>
      </w:r>
      <w:r w:rsidR="00427A37" w:rsidRPr="00D77FC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7FC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116E1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</w:t>
      </w:r>
      <w:proofErr w:type="gramStart"/>
      <w:r w:rsidR="00116E1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</w:t>
      </w:r>
      <w:r w:rsidR="00427A37" w:rsidRPr="00D77FC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:</w:t>
      </w:r>
      <w:proofErr w:type="gramEnd"/>
      <w:r w:rsidR="00116E1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A30226" w:rsidRPr="00D77FC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Windows</w:t>
      </w:r>
      <w:r w:rsidR="00427A37" w:rsidRPr="00D77FC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</w:p>
    <w:p w14:paraId="2105A9EB" w14:textId="77777777" w:rsidR="00427A37" w:rsidRPr="00D77FC5" w:rsidRDefault="002C00C0" w:rsidP="00427A3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7FC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Working Environment</w:t>
      </w:r>
      <w:r w:rsidR="00116E1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  </w:t>
      </w:r>
      <w:proofErr w:type="gramStart"/>
      <w:r w:rsidR="00116E1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</w:t>
      </w:r>
      <w:r w:rsidR="00427A37" w:rsidRPr="00D77FC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:</w:t>
      </w:r>
      <w:proofErr w:type="gramEnd"/>
      <w:r w:rsidR="00116E1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2F378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Eclipse,</w:t>
      </w:r>
      <w:r w:rsidR="00A30226" w:rsidRPr="00D77FC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Net </w:t>
      </w:r>
      <w:r w:rsidR="00A3683D" w:rsidRPr="00D77FC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Beans</w:t>
      </w:r>
      <w:r w:rsidR="00116E1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427A37" w:rsidRPr="00D77FC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</w:p>
    <w:p w14:paraId="71545072" w14:textId="77777777" w:rsidR="00B015FB" w:rsidRPr="00D77FC5" w:rsidRDefault="00B015FB" w:rsidP="00427A3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77FC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Designing</w:t>
      </w:r>
      <w:r w:rsidRPr="00D77FC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7FC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7FC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116E1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</w:t>
      </w:r>
      <w:proofErr w:type="gramStart"/>
      <w:r w:rsidR="00116E1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</w:t>
      </w:r>
      <w:r w:rsidR="0082277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:</w:t>
      </w:r>
      <w:proofErr w:type="gramEnd"/>
      <w:r w:rsidR="00116E1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D77FC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Adobe Photo Shop</w:t>
      </w:r>
      <w:r w:rsidR="00116E1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</w:p>
    <w:p w14:paraId="4A9F0878" w14:textId="77777777" w:rsidR="00A21F3B" w:rsidRPr="00A21F3B" w:rsidRDefault="00BD1E54" w:rsidP="00A21F3B">
      <w:pPr>
        <w:pStyle w:val="Heading1"/>
      </w:pPr>
      <w:r>
        <w:t>achievement</w:t>
      </w:r>
      <w:r w:rsidR="00427A37">
        <w:t>s</w:t>
      </w:r>
      <w:r>
        <w:t>&amp; activities</w:t>
      </w:r>
    </w:p>
    <w:p w14:paraId="5214C287" w14:textId="77777777" w:rsidR="003776F4" w:rsidRPr="00116E16" w:rsidRDefault="00116E16" w:rsidP="00116E1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Got Best intern award 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from  Kate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technologies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pvt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Ltd.</w:t>
      </w:r>
    </w:p>
    <w:p w14:paraId="01779435" w14:textId="77777777" w:rsidR="00BD1E54" w:rsidRDefault="00BD1E54" w:rsidP="00BD1E54">
      <w:pPr>
        <w:pStyle w:val="Heading1"/>
      </w:pPr>
      <w:r>
        <w:t>co-curricular activities</w:t>
      </w:r>
    </w:p>
    <w:p w14:paraId="637D5C97" w14:textId="1D3D298E" w:rsidR="00B858D1" w:rsidRPr="002F3781" w:rsidRDefault="00677566" w:rsidP="002F378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</w:pPr>
      <w:r w:rsidRPr="00677566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Attended </w:t>
      </w:r>
      <w:r w:rsidR="000D2F52"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JAVA workshop</w:t>
      </w:r>
      <w:r w:rsidR="00C864CB" w:rsidRPr="00677566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at</w:t>
      </w:r>
      <w:r w:rsidR="00F105D6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 w:rsidR="000D2F52"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CJITS</w:t>
      </w:r>
      <w:r w:rsidRPr="00677566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conducted by </w:t>
      </w:r>
      <w:r w:rsidRPr="00677566"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TASK – Telangana Academy for Skill and Knowledge</w:t>
      </w:r>
      <w:r w:rsidR="000D2F52"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 xml:space="preserve"> (Oracle Academy)</w:t>
      </w:r>
      <w:r w:rsidRPr="00677566"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.</w:t>
      </w:r>
    </w:p>
    <w:p w14:paraId="5B55F48E" w14:textId="77777777" w:rsidR="00DC3611" w:rsidRDefault="00BD1E54" w:rsidP="00DC361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123720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Attended a workshop on </w:t>
      </w:r>
      <w:r w:rsidR="000D2F52"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 xml:space="preserve">Python </w:t>
      </w:r>
      <w:r w:rsidR="00B858D1" w:rsidRPr="00123720"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workshop</w:t>
      </w:r>
      <w:r w:rsidRPr="00123720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conducted at department of computer science</w:t>
      </w:r>
      <w:r w:rsidR="003776F4" w:rsidRPr="00123720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and engineering</w:t>
      </w:r>
      <w:r w:rsidR="00B858D1" w:rsidRPr="00123720"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 xml:space="preserve">, </w:t>
      </w:r>
      <w:r w:rsidR="000D2F52"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CJITS</w:t>
      </w:r>
      <w:r w:rsidRPr="00123720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.</w:t>
      </w:r>
    </w:p>
    <w:p w14:paraId="0B93DFE1" w14:textId="77777777" w:rsidR="00DC3611" w:rsidRDefault="00DC3611" w:rsidP="00DC3611">
      <w:pPr>
        <w:pStyle w:val="ListParagrap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43006A9E" w14:textId="77777777" w:rsidR="00E76415" w:rsidRPr="00DC3611" w:rsidRDefault="00DC3611" w:rsidP="00DC3611">
      <w:pPr>
        <w:rPr>
          <w:rFonts w:asciiTheme="majorHAnsi" w:hAnsiTheme="majorHAnsi" w:cs="Times New Roman"/>
          <w:b/>
          <w:bCs/>
          <w:color w:val="0D0D0D" w:themeColor="text1" w:themeTint="F2"/>
          <w:sz w:val="28"/>
          <w:szCs w:val="28"/>
        </w:rPr>
      </w:pPr>
      <w:r w:rsidRPr="00DC3611">
        <w:rPr>
          <w:rFonts w:asciiTheme="majorHAnsi" w:hAnsiTheme="majorHAnsi"/>
          <w:b/>
          <w:bCs/>
          <w:color w:val="0D0D0D" w:themeColor="text1" w:themeTint="F2"/>
          <w:sz w:val="28"/>
          <w:szCs w:val="28"/>
        </w:rPr>
        <w:t>P</w:t>
      </w:r>
      <w:r>
        <w:rPr>
          <w:rFonts w:asciiTheme="majorHAnsi" w:hAnsiTheme="majorHAnsi"/>
          <w:b/>
          <w:bCs/>
          <w:color w:val="0D0D0D" w:themeColor="text1" w:themeTint="F2"/>
          <w:sz w:val="28"/>
          <w:szCs w:val="28"/>
        </w:rPr>
        <w:t>ERSONAL TRAITS</w:t>
      </w:r>
    </w:p>
    <w:p w14:paraId="02070BDD" w14:textId="77777777" w:rsidR="00E76415" w:rsidRPr="00116E16" w:rsidRDefault="00E76415" w:rsidP="00116E1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1608B4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Eager to learn new technologies and methodologies.</w:t>
      </w:r>
    </w:p>
    <w:p w14:paraId="635ED64E" w14:textId="77777777" w:rsidR="00E76415" w:rsidRPr="001608B4" w:rsidRDefault="00E76415" w:rsidP="00E7641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1608B4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Ability to work as an individual as well as in a team.</w:t>
      </w:r>
    </w:p>
    <w:p w14:paraId="485050F2" w14:textId="77777777" w:rsidR="00631CEF" w:rsidRDefault="00631CEF" w:rsidP="00631CEF">
      <w:pPr>
        <w:rPr>
          <w:color w:val="0D0D0D" w:themeColor="text1" w:themeTint="F2"/>
          <w:sz w:val="24"/>
          <w:szCs w:val="24"/>
        </w:rPr>
      </w:pPr>
    </w:p>
    <w:p w14:paraId="4C3E1FE4" w14:textId="77777777" w:rsidR="00631CEF" w:rsidRDefault="00631CEF" w:rsidP="00631CEF">
      <w:pPr>
        <w:pStyle w:val="Heading1"/>
        <w:rPr>
          <w:rFonts w:eastAsiaTheme="minorHAnsi" w:cstheme="minorBidi"/>
          <w:caps w:val="0"/>
          <w:color w:val="0D0D0D" w:themeColor="text1" w:themeTint="F2"/>
          <w:sz w:val="24"/>
          <w:szCs w:val="24"/>
        </w:rPr>
      </w:pPr>
      <w:r w:rsidRPr="00631CEF">
        <w:rPr>
          <w:rFonts w:eastAsiaTheme="minorHAnsi" w:cstheme="minorBidi"/>
          <w:caps w:val="0"/>
          <w:color w:val="0D0D0D" w:themeColor="text1" w:themeTint="F2"/>
          <w:sz w:val="24"/>
          <w:szCs w:val="24"/>
        </w:rPr>
        <w:t>HOBBIES</w:t>
      </w:r>
    </w:p>
    <w:p w14:paraId="065A4EB7" w14:textId="77777777" w:rsidR="00631CEF" w:rsidRPr="00DC3611" w:rsidRDefault="002F3781" w:rsidP="00631CE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proofErr w:type="gramStart"/>
      <w:r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Listen</w:t>
      </w:r>
      <w:r w:rsidR="00116E16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ing 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 </w:t>
      </w:r>
      <w:r w:rsidRPr="002F3781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  <w:shd w:val="clear" w:color="auto" w:fill="FFFFFF"/>
        </w:rPr>
        <w:t>Music</w:t>
      </w:r>
      <w:proofErr w:type="gramEnd"/>
      <w:r w:rsidR="00631CEF" w:rsidRPr="006F19C2"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.</w:t>
      </w:r>
    </w:p>
    <w:p w14:paraId="518A70A3" w14:textId="77777777" w:rsidR="00DC3611" w:rsidRPr="006F19C2" w:rsidRDefault="00DC3611" w:rsidP="00631CE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 xml:space="preserve">Interested to read </w:t>
      </w:r>
      <w:r w:rsidRPr="00DC3611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  <w:shd w:val="clear" w:color="auto" w:fill="FFFFFF"/>
        </w:rPr>
        <w:t>News Paper.</w:t>
      </w:r>
    </w:p>
    <w:p w14:paraId="470FF2DC" w14:textId="77777777" w:rsidR="00631CEF" w:rsidRPr="00DC3611" w:rsidRDefault="00631CEF" w:rsidP="00116E16">
      <w:pPr>
        <w:pStyle w:val="ListParagrap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49E4AD00" w14:textId="77777777" w:rsidR="00DC3611" w:rsidRDefault="00DC3611" w:rsidP="00DC3611">
      <w:pPr>
        <w:pStyle w:val="ListParagraph"/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</w:pPr>
    </w:p>
    <w:p w14:paraId="64CDB2FD" w14:textId="77777777" w:rsidR="00DC3611" w:rsidRDefault="002F3781" w:rsidP="00DC3611">
      <w:pPr>
        <w:pStyle w:val="ListParagraph"/>
        <w:ind w:left="6480"/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>DonthulaAlekya</w:t>
      </w:r>
      <w:proofErr w:type="spellEnd"/>
    </w:p>
    <w:p w14:paraId="42587385" w14:textId="77777777" w:rsidR="00DC3611" w:rsidRPr="006F19C2" w:rsidRDefault="00DC3611" w:rsidP="00DC3611">
      <w:pPr>
        <w:pStyle w:val="ListParagraph"/>
        <w:ind w:left="6480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  <w:shd w:val="clear" w:color="auto" w:fill="FFFFFF"/>
        </w:rPr>
        <w:tab/>
        <w:t>(Signature).</w:t>
      </w:r>
    </w:p>
    <w:p w14:paraId="56548676" w14:textId="77777777" w:rsidR="00631CEF" w:rsidRPr="00631CEF" w:rsidRDefault="00631CEF" w:rsidP="00631CEF">
      <w:pPr>
        <w:ind w:left="360"/>
      </w:pPr>
    </w:p>
    <w:sectPr w:rsidR="00631CEF" w:rsidRPr="00631CEF" w:rsidSect="000530C0">
      <w:footerReference w:type="default" r:id="rId8"/>
      <w:headerReference w:type="first" r:id="rId9"/>
      <w:pgSz w:w="12240" w:h="15840" w:code="1"/>
      <w:pgMar w:top="1080" w:right="1080" w:bottom="1080" w:left="1080" w:header="576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BDDC5" w14:textId="77777777" w:rsidR="00037754" w:rsidRDefault="00037754" w:rsidP="0068194B">
      <w:r>
        <w:separator/>
      </w:r>
    </w:p>
    <w:p w14:paraId="375792C1" w14:textId="77777777" w:rsidR="00037754" w:rsidRDefault="00037754"/>
    <w:p w14:paraId="35A5B4D4" w14:textId="77777777" w:rsidR="00037754" w:rsidRDefault="00037754"/>
  </w:endnote>
  <w:endnote w:type="continuationSeparator" w:id="0">
    <w:p w14:paraId="5B063B08" w14:textId="77777777" w:rsidR="00037754" w:rsidRDefault="00037754" w:rsidP="0068194B">
      <w:r>
        <w:continuationSeparator/>
      </w:r>
    </w:p>
    <w:p w14:paraId="191381F8" w14:textId="77777777" w:rsidR="00037754" w:rsidRDefault="00037754"/>
    <w:p w14:paraId="1C6DB554" w14:textId="77777777" w:rsidR="00037754" w:rsidRDefault="000377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3162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C310E8" w14:textId="77777777" w:rsidR="00951542" w:rsidRDefault="005F433F">
        <w:pPr>
          <w:pStyle w:val="Footer"/>
        </w:pPr>
        <w:r>
          <w:fldChar w:fldCharType="begin"/>
        </w:r>
        <w:r w:rsidR="00951542">
          <w:instrText xml:space="preserve"> PAGE   \* MERGEFORMAT </w:instrText>
        </w:r>
        <w:r>
          <w:fldChar w:fldCharType="separate"/>
        </w:r>
        <w:r w:rsidR="00116E1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7680E" w14:textId="77777777" w:rsidR="00037754" w:rsidRDefault="00037754" w:rsidP="0068194B">
      <w:r>
        <w:separator/>
      </w:r>
    </w:p>
    <w:p w14:paraId="10EFB6BB" w14:textId="77777777" w:rsidR="00037754" w:rsidRDefault="00037754"/>
    <w:p w14:paraId="5741EF03" w14:textId="77777777" w:rsidR="00037754" w:rsidRDefault="00037754"/>
  </w:footnote>
  <w:footnote w:type="continuationSeparator" w:id="0">
    <w:p w14:paraId="698A7EDF" w14:textId="77777777" w:rsidR="00037754" w:rsidRDefault="00037754" w:rsidP="0068194B">
      <w:r>
        <w:continuationSeparator/>
      </w:r>
    </w:p>
    <w:p w14:paraId="01322887" w14:textId="77777777" w:rsidR="00037754" w:rsidRDefault="00037754"/>
    <w:p w14:paraId="7C496BA7" w14:textId="77777777" w:rsidR="00037754" w:rsidRDefault="0003775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1CA56" w14:textId="77777777" w:rsidR="00951542" w:rsidRPr="004E01EB" w:rsidRDefault="00037754" w:rsidP="005A1B10">
    <w:pPr>
      <w:pStyle w:val="Header"/>
    </w:pPr>
    <w:r>
      <w:rPr>
        <w:noProof/>
      </w:rPr>
      <w:pict w14:anchorId="03605BEF">
        <v:line id="Straight Connector 5" o:spid="_x0000_s1025" alt="Header dividing line" style="position:absolute;z-index:-251658752;visibility:visible;mso-width-percent:1000;mso-top-percent:173;mso-wrap-distance-top:-3e-5mm;mso-wrap-distance-bottom:-3e-5mm;mso-position-horizontal:center;mso-position-horizontal-relative:page;mso-position-vertical-relative:page;mso-width-percent:1000;mso-top-percent:173" from="0,0" to="610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" strokecolor="#5a5a5a [2109]" strokeweight=".5pt">
          <v:stroke joinstyle="miter"/>
          <o:lock v:ext="edit" shapetype="f"/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5672D9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62020BB"/>
    <w:multiLevelType w:val="hybridMultilevel"/>
    <w:tmpl w:val="91B20442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0E1440B8"/>
    <w:multiLevelType w:val="hybridMultilevel"/>
    <w:tmpl w:val="4F46A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1A70B7"/>
    <w:multiLevelType w:val="hybridMultilevel"/>
    <w:tmpl w:val="EC2E3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FC6EE7"/>
    <w:multiLevelType w:val="hybridMultilevel"/>
    <w:tmpl w:val="B85AF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24494576"/>
    <w:multiLevelType w:val="hybridMultilevel"/>
    <w:tmpl w:val="26E80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3DB0BC4"/>
    <w:multiLevelType w:val="hybridMultilevel"/>
    <w:tmpl w:val="2F8A5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F63959"/>
    <w:multiLevelType w:val="hybridMultilevel"/>
    <w:tmpl w:val="8A2C6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F851921"/>
    <w:multiLevelType w:val="hybridMultilevel"/>
    <w:tmpl w:val="54CEF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422735"/>
    <w:multiLevelType w:val="hybridMultilevel"/>
    <w:tmpl w:val="2578EF40"/>
    <w:lvl w:ilvl="0" w:tplc="EE665B1C">
      <w:start w:val="1"/>
      <w:numFmt w:val="decimal"/>
      <w:lvlText w:val="%1."/>
      <w:lvlJc w:val="left"/>
      <w:pPr>
        <w:ind w:left="52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5940" w:hanging="360"/>
      </w:pPr>
    </w:lvl>
    <w:lvl w:ilvl="2" w:tplc="0409001B" w:tentative="1">
      <w:start w:val="1"/>
      <w:numFmt w:val="lowerRoman"/>
      <w:lvlText w:val="%3."/>
      <w:lvlJc w:val="right"/>
      <w:pPr>
        <w:ind w:left="6660" w:hanging="180"/>
      </w:pPr>
    </w:lvl>
    <w:lvl w:ilvl="3" w:tplc="0409000F" w:tentative="1">
      <w:start w:val="1"/>
      <w:numFmt w:val="decimal"/>
      <w:lvlText w:val="%4."/>
      <w:lvlJc w:val="left"/>
      <w:pPr>
        <w:ind w:left="7380" w:hanging="360"/>
      </w:pPr>
    </w:lvl>
    <w:lvl w:ilvl="4" w:tplc="04090019" w:tentative="1">
      <w:start w:val="1"/>
      <w:numFmt w:val="lowerLetter"/>
      <w:lvlText w:val="%5."/>
      <w:lvlJc w:val="left"/>
      <w:pPr>
        <w:ind w:left="8100" w:hanging="360"/>
      </w:pPr>
    </w:lvl>
    <w:lvl w:ilvl="5" w:tplc="0409001B" w:tentative="1">
      <w:start w:val="1"/>
      <w:numFmt w:val="lowerRoman"/>
      <w:lvlText w:val="%6."/>
      <w:lvlJc w:val="right"/>
      <w:pPr>
        <w:ind w:left="8820" w:hanging="180"/>
      </w:pPr>
    </w:lvl>
    <w:lvl w:ilvl="6" w:tplc="0409000F" w:tentative="1">
      <w:start w:val="1"/>
      <w:numFmt w:val="decimal"/>
      <w:lvlText w:val="%7."/>
      <w:lvlJc w:val="left"/>
      <w:pPr>
        <w:ind w:left="9540" w:hanging="360"/>
      </w:pPr>
    </w:lvl>
    <w:lvl w:ilvl="7" w:tplc="04090019" w:tentative="1">
      <w:start w:val="1"/>
      <w:numFmt w:val="lowerLetter"/>
      <w:lvlText w:val="%8."/>
      <w:lvlJc w:val="left"/>
      <w:pPr>
        <w:ind w:left="10260" w:hanging="360"/>
      </w:pPr>
    </w:lvl>
    <w:lvl w:ilvl="8" w:tplc="0409001B" w:tentative="1">
      <w:start w:val="1"/>
      <w:numFmt w:val="lowerRoman"/>
      <w:lvlText w:val="%9."/>
      <w:lvlJc w:val="right"/>
      <w:pPr>
        <w:ind w:left="10980" w:hanging="180"/>
      </w:pPr>
    </w:lvl>
  </w:abstractNum>
  <w:abstractNum w:abstractNumId="21" w15:restartNumberingAfterBreak="0">
    <w:nsid w:val="4B577FE5"/>
    <w:multiLevelType w:val="hybridMultilevel"/>
    <w:tmpl w:val="A9A25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E765D10"/>
    <w:multiLevelType w:val="hybridMultilevel"/>
    <w:tmpl w:val="6DCC9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455CCF"/>
    <w:multiLevelType w:val="hybridMultilevel"/>
    <w:tmpl w:val="7CC0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0D6AA2"/>
    <w:multiLevelType w:val="hybridMultilevel"/>
    <w:tmpl w:val="1188D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980178"/>
    <w:multiLevelType w:val="hybridMultilevel"/>
    <w:tmpl w:val="F0ACC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67302C"/>
    <w:multiLevelType w:val="hybridMultilevel"/>
    <w:tmpl w:val="AEF0D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0C7DB8"/>
    <w:multiLevelType w:val="hybridMultilevel"/>
    <w:tmpl w:val="7B10A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4"/>
  </w:num>
  <w:num w:numId="6">
    <w:abstractNumId w:val="3"/>
  </w:num>
  <w:num w:numId="7">
    <w:abstractNumId w:val="16"/>
  </w:num>
  <w:num w:numId="8">
    <w:abstractNumId w:val="2"/>
  </w:num>
  <w:num w:numId="9">
    <w:abstractNumId w:val="2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25"/>
  </w:num>
  <w:num w:numId="15">
    <w:abstractNumId w:val="17"/>
  </w:num>
  <w:num w:numId="16">
    <w:abstractNumId w:val="21"/>
  </w:num>
  <w:num w:numId="17">
    <w:abstractNumId w:val="23"/>
  </w:num>
  <w:num w:numId="18">
    <w:abstractNumId w:val="13"/>
  </w:num>
  <w:num w:numId="19">
    <w:abstractNumId w:val="15"/>
  </w:num>
  <w:num w:numId="20">
    <w:abstractNumId w:val="24"/>
  </w:num>
  <w:num w:numId="21">
    <w:abstractNumId w:val="18"/>
  </w:num>
  <w:num w:numId="22">
    <w:abstractNumId w:val="20"/>
  </w:num>
  <w:num w:numId="23">
    <w:abstractNumId w:val="10"/>
  </w:num>
  <w:num w:numId="24">
    <w:abstractNumId w:val="26"/>
  </w:num>
  <w:num w:numId="25">
    <w:abstractNumId w:val="27"/>
  </w:num>
  <w:num w:numId="26">
    <w:abstractNumId w:val="12"/>
  </w:num>
  <w:num w:numId="27">
    <w:abstractNumId w:val="19"/>
  </w:num>
  <w:num w:numId="28">
    <w:abstractNumId w:val="11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4889"/>
    <w:rsid w:val="000001EF"/>
    <w:rsid w:val="00007322"/>
    <w:rsid w:val="00007728"/>
    <w:rsid w:val="00007935"/>
    <w:rsid w:val="00012E1B"/>
    <w:rsid w:val="00024584"/>
    <w:rsid w:val="00024730"/>
    <w:rsid w:val="0002525A"/>
    <w:rsid w:val="00032E5C"/>
    <w:rsid w:val="00037754"/>
    <w:rsid w:val="000530C0"/>
    <w:rsid w:val="00055E95"/>
    <w:rsid w:val="000664BD"/>
    <w:rsid w:val="0007021F"/>
    <w:rsid w:val="00072321"/>
    <w:rsid w:val="00073DB7"/>
    <w:rsid w:val="00086403"/>
    <w:rsid w:val="00087A50"/>
    <w:rsid w:val="000A2E04"/>
    <w:rsid w:val="000B2BA5"/>
    <w:rsid w:val="000B2DD5"/>
    <w:rsid w:val="000D2F52"/>
    <w:rsid w:val="000F2F8C"/>
    <w:rsid w:val="0010006E"/>
    <w:rsid w:val="00100299"/>
    <w:rsid w:val="001045A8"/>
    <w:rsid w:val="00104DB5"/>
    <w:rsid w:val="00114A91"/>
    <w:rsid w:val="00116E16"/>
    <w:rsid w:val="00120DBC"/>
    <w:rsid w:val="00123720"/>
    <w:rsid w:val="00126BEF"/>
    <w:rsid w:val="00141295"/>
    <w:rsid w:val="001427E1"/>
    <w:rsid w:val="001608B4"/>
    <w:rsid w:val="00163668"/>
    <w:rsid w:val="00171566"/>
    <w:rsid w:val="00174676"/>
    <w:rsid w:val="001755A8"/>
    <w:rsid w:val="00184014"/>
    <w:rsid w:val="00184A63"/>
    <w:rsid w:val="00192008"/>
    <w:rsid w:val="001B37BE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286B"/>
    <w:rsid w:val="002367C1"/>
    <w:rsid w:val="00236D54"/>
    <w:rsid w:val="00241D8C"/>
    <w:rsid w:val="00241FDB"/>
    <w:rsid w:val="0024720C"/>
    <w:rsid w:val="002617AE"/>
    <w:rsid w:val="002638D0"/>
    <w:rsid w:val="002647D3"/>
    <w:rsid w:val="00275EAE"/>
    <w:rsid w:val="00283536"/>
    <w:rsid w:val="00294998"/>
    <w:rsid w:val="00297F18"/>
    <w:rsid w:val="002A1945"/>
    <w:rsid w:val="002B1BA2"/>
    <w:rsid w:val="002B2958"/>
    <w:rsid w:val="002B3FC8"/>
    <w:rsid w:val="002C00C0"/>
    <w:rsid w:val="002D23C5"/>
    <w:rsid w:val="002D6137"/>
    <w:rsid w:val="002E6C6F"/>
    <w:rsid w:val="002E7E61"/>
    <w:rsid w:val="002F05E5"/>
    <w:rsid w:val="002F254D"/>
    <w:rsid w:val="002F30E4"/>
    <w:rsid w:val="002F30F1"/>
    <w:rsid w:val="002F3781"/>
    <w:rsid w:val="00307140"/>
    <w:rsid w:val="00316DFF"/>
    <w:rsid w:val="00325B57"/>
    <w:rsid w:val="00336056"/>
    <w:rsid w:val="003544E1"/>
    <w:rsid w:val="00354903"/>
    <w:rsid w:val="00366398"/>
    <w:rsid w:val="003776F4"/>
    <w:rsid w:val="003936CD"/>
    <w:rsid w:val="003A0632"/>
    <w:rsid w:val="003A30E5"/>
    <w:rsid w:val="003A31AD"/>
    <w:rsid w:val="003A6ADF"/>
    <w:rsid w:val="003B0A1B"/>
    <w:rsid w:val="003B5928"/>
    <w:rsid w:val="003C0580"/>
    <w:rsid w:val="003C17FE"/>
    <w:rsid w:val="003C58BC"/>
    <w:rsid w:val="003D380F"/>
    <w:rsid w:val="003E160D"/>
    <w:rsid w:val="003E4C18"/>
    <w:rsid w:val="003E53C5"/>
    <w:rsid w:val="003F1D5F"/>
    <w:rsid w:val="00405128"/>
    <w:rsid w:val="00406CFF"/>
    <w:rsid w:val="00416B25"/>
    <w:rsid w:val="00420592"/>
    <w:rsid w:val="00427A37"/>
    <w:rsid w:val="004319E0"/>
    <w:rsid w:val="00436833"/>
    <w:rsid w:val="00437E8C"/>
    <w:rsid w:val="00440225"/>
    <w:rsid w:val="004563FF"/>
    <w:rsid w:val="004726BC"/>
    <w:rsid w:val="00472B42"/>
    <w:rsid w:val="00474105"/>
    <w:rsid w:val="00480E6E"/>
    <w:rsid w:val="00486277"/>
    <w:rsid w:val="00487E4E"/>
    <w:rsid w:val="00494CF6"/>
    <w:rsid w:val="00495F8D"/>
    <w:rsid w:val="004A1FAE"/>
    <w:rsid w:val="004A32FF"/>
    <w:rsid w:val="004B06EB"/>
    <w:rsid w:val="004B6AD0"/>
    <w:rsid w:val="004C2D5D"/>
    <w:rsid w:val="004C33E1"/>
    <w:rsid w:val="004D2B32"/>
    <w:rsid w:val="004E01EB"/>
    <w:rsid w:val="004E2794"/>
    <w:rsid w:val="00500154"/>
    <w:rsid w:val="00510392"/>
    <w:rsid w:val="00513E2A"/>
    <w:rsid w:val="005149B0"/>
    <w:rsid w:val="005313DC"/>
    <w:rsid w:val="00544793"/>
    <w:rsid w:val="00562155"/>
    <w:rsid w:val="00566A35"/>
    <w:rsid w:val="0056701E"/>
    <w:rsid w:val="00573179"/>
    <w:rsid w:val="005740D7"/>
    <w:rsid w:val="005A0F26"/>
    <w:rsid w:val="005A1B10"/>
    <w:rsid w:val="005A6850"/>
    <w:rsid w:val="005B1B1B"/>
    <w:rsid w:val="005C120E"/>
    <w:rsid w:val="005C2527"/>
    <w:rsid w:val="005C54B1"/>
    <w:rsid w:val="005C5932"/>
    <w:rsid w:val="005D3CA7"/>
    <w:rsid w:val="005D4CC1"/>
    <w:rsid w:val="005F433F"/>
    <w:rsid w:val="005F4B91"/>
    <w:rsid w:val="005F55D2"/>
    <w:rsid w:val="005F7517"/>
    <w:rsid w:val="00612320"/>
    <w:rsid w:val="0062312F"/>
    <w:rsid w:val="00625F2C"/>
    <w:rsid w:val="006270FE"/>
    <w:rsid w:val="00631CEF"/>
    <w:rsid w:val="00640291"/>
    <w:rsid w:val="006414A6"/>
    <w:rsid w:val="006618E9"/>
    <w:rsid w:val="00677566"/>
    <w:rsid w:val="0068194B"/>
    <w:rsid w:val="00692703"/>
    <w:rsid w:val="006A1962"/>
    <w:rsid w:val="006A2E3A"/>
    <w:rsid w:val="006B5D48"/>
    <w:rsid w:val="006B7D7B"/>
    <w:rsid w:val="006C1A5E"/>
    <w:rsid w:val="006E1507"/>
    <w:rsid w:val="006F19C2"/>
    <w:rsid w:val="006F72C8"/>
    <w:rsid w:val="006F7C8B"/>
    <w:rsid w:val="00712D8B"/>
    <w:rsid w:val="00714761"/>
    <w:rsid w:val="007273B7"/>
    <w:rsid w:val="00733E0A"/>
    <w:rsid w:val="0074403D"/>
    <w:rsid w:val="00746D44"/>
    <w:rsid w:val="007538DC"/>
    <w:rsid w:val="00757803"/>
    <w:rsid w:val="007900FF"/>
    <w:rsid w:val="0079206B"/>
    <w:rsid w:val="00796076"/>
    <w:rsid w:val="007B5CAB"/>
    <w:rsid w:val="007C0566"/>
    <w:rsid w:val="007C6067"/>
    <w:rsid w:val="007C606B"/>
    <w:rsid w:val="007C66BB"/>
    <w:rsid w:val="007E6A61"/>
    <w:rsid w:val="007F1164"/>
    <w:rsid w:val="00801140"/>
    <w:rsid w:val="00803404"/>
    <w:rsid w:val="00814754"/>
    <w:rsid w:val="0082277A"/>
    <w:rsid w:val="008340C4"/>
    <w:rsid w:val="00834955"/>
    <w:rsid w:val="00855B59"/>
    <w:rsid w:val="00860461"/>
    <w:rsid w:val="0086487C"/>
    <w:rsid w:val="00870B20"/>
    <w:rsid w:val="008829F8"/>
    <w:rsid w:val="0088306D"/>
    <w:rsid w:val="00885897"/>
    <w:rsid w:val="00886709"/>
    <w:rsid w:val="008A6538"/>
    <w:rsid w:val="008C7056"/>
    <w:rsid w:val="008F3B14"/>
    <w:rsid w:val="00901899"/>
    <w:rsid w:val="0090344B"/>
    <w:rsid w:val="00905715"/>
    <w:rsid w:val="0091321E"/>
    <w:rsid w:val="00913946"/>
    <w:rsid w:val="00924020"/>
    <w:rsid w:val="0092726B"/>
    <w:rsid w:val="009361BA"/>
    <w:rsid w:val="00940A73"/>
    <w:rsid w:val="00944F78"/>
    <w:rsid w:val="00950ACD"/>
    <w:rsid w:val="009510E7"/>
    <w:rsid w:val="00951542"/>
    <w:rsid w:val="00952C89"/>
    <w:rsid w:val="009571D8"/>
    <w:rsid w:val="009650EA"/>
    <w:rsid w:val="0097790C"/>
    <w:rsid w:val="0098506E"/>
    <w:rsid w:val="009A44CE"/>
    <w:rsid w:val="009B2351"/>
    <w:rsid w:val="009C4DFC"/>
    <w:rsid w:val="009C6BED"/>
    <w:rsid w:val="009D1172"/>
    <w:rsid w:val="009D44F8"/>
    <w:rsid w:val="009E3160"/>
    <w:rsid w:val="009E5888"/>
    <w:rsid w:val="009F220C"/>
    <w:rsid w:val="009F3B05"/>
    <w:rsid w:val="009F4931"/>
    <w:rsid w:val="00A06A35"/>
    <w:rsid w:val="00A14534"/>
    <w:rsid w:val="00A16DAA"/>
    <w:rsid w:val="00A21F3B"/>
    <w:rsid w:val="00A24162"/>
    <w:rsid w:val="00A25023"/>
    <w:rsid w:val="00A270EA"/>
    <w:rsid w:val="00A30226"/>
    <w:rsid w:val="00A34BA2"/>
    <w:rsid w:val="00A3683D"/>
    <w:rsid w:val="00A36F27"/>
    <w:rsid w:val="00A42E32"/>
    <w:rsid w:val="00A46E63"/>
    <w:rsid w:val="00A51DC5"/>
    <w:rsid w:val="00A53DE1"/>
    <w:rsid w:val="00A615E1"/>
    <w:rsid w:val="00A65FD3"/>
    <w:rsid w:val="00A755E8"/>
    <w:rsid w:val="00A80A7D"/>
    <w:rsid w:val="00A93A5D"/>
    <w:rsid w:val="00AB32F8"/>
    <w:rsid w:val="00AB610B"/>
    <w:rsid w:val="00AD360E"/>
    <w:rsid w:val="00AD40FB"/>
    <w:rsid w:val="00AD782D"/>
    <w:rsid w:val="00AE7650"/>
    <w:rsid w:val="00AF33CD"/>
    <w:rsid w:val="00B01037"/>
    <w:rsid w:val="00B015FB"/>
    <w:rsid w:val="00B10EBE"/>
    <w:rsid w:val="00B236F1"/>
    <w:rsid w:val="00B35D4A"/>
    <w:rsid w:val="00B4213B"/>
    <w:rsid w:val="00B50F99"/>
    <w:rsid w:val="00B51D1B"/>
    <w:rsid w:val="00B540F4"/>
    <w:rsid w:val="00B60FD0"/>
    <w:rsid w:val="00B622DF"/>
    <w:rsid w:val="00B6332A"/>
    <w:rsid w:val="00B74AD2"/>
    <w:rsid w:val="00B81760"/>
    <w:rsid w:val="00B8494C"/>
    <w:rsid w:val="00B858D1"/>
    <w:rsid w:val="00B91EEF"/>
    <w:rsid w:val="00BA1546"/>
    <w:rsid w:val="00BB4254"/>
    <w:rsid w:val="00BB4E51"/>
    <w:rsid w:val="00BD0528"/>
    <w:rsid w:val="00BD1E54"/>
    <w:rsid w:val="00BD431F"/>
    <w:rsid w:val="00BE423E"/>
    <w:rsid w:val="00BF61AC"/>
    <w:rsid w:val="00C2399F"/>
    <w:rsid w:val="00C47FA6"/>
    <w:rsid w:val="00C57FC6"/>
    <w:rsid w:val="00C66A7D"/>
    <w:rsid w:val="00C779DA"/>
    <w:rsid w:val="00C814F7"/>
    <w:rsid w:val="00C864CB"/>
    <w:rsid w:val="00C9699F"/>
    <w:rsid w:val="00CA4B4D"/>
    <w:rsid w:val="00CB35C3"/>
    <w:rsid w:val="00CC3DEB"/>
    <w:rsid w:val="00CD323D"/>
    <w:rsid w:val="00CE4030"/>
    <w:rsid w:val="00CE64B3"/>
    <w:rsid w:val="00CF1A49"/>
    <w:rsid w:val="00CF49D5"/>
    <w:rsid w:val="00CF74DF"/>
    <w:rsid w:val="00D00A49"/>
    <w:rsid w:val="00D0630C"/>
    <w:rsid w:val="00D1784B"/>
    <w:rsid w:val="00D243A9"/>
    <w:rsid w:val="00D305E5"/>
    <w:rsid w:val="00D37CD3"/>
    <w:rsid w:val="00D40EBD"/>
    <w:rsid w:val="00D578D4"/>
    <w:rsid w:val="00D57EBA"/>
    <w:rsid w:val="00D63865"/>
    <w:rsid w:val="00D66A52"/>
    <w:rsid w:val="00D66EFA"/>
    <w:rsid w:val="00D72A2D"/>
    <w:rsid w:val="00D77FC5"/>
    <w:rsid w:val="00D857DF"/>
    <w:rsid w:val="00D9521A"/>
    <w:rsid w:val="00D97771"/>
    <w:rsid w:val="00DA3914"/>
    <w:rsid w:val="00DA59AA"/>
    <w:rsid w:val="00DB4D9B"/>
    <w:rsid w:val="00DB6915"/>
    <w:rsid w:val="00DB7E1E"/>
    <w:rsid w:val="00DC0758"/>
    <w:rsid w:val="00DC1B78"/>
    <w:rsid w:val="00DC2A2F"/>
    <w:rsid w:val="00DC3611"/>
    <w:rsid w:val="00DC600B"/>
    <w:rsid w:val="00DE0FAA"/>
    <w:rsid w:val="00DE136D"/>
    <w:rsid w:val="00DE6534"/>
    <w:rsid w:val="00DF4D6C"/>
    <w:rsid w:val="00E01923"/>
    <w:rsid w:val="00E041E1"/>
    <w:rsid w:val="00E14498"/>
    <w:rsid w:val="00E2397A"/>
    <w:rsid w:val="00E254DB"/>
    <w:rsid w:val="00E300FC"/>
    <w:rsid w:val="00E362DB"/>
    <w:rsid w:val="00E363A6"/>
    <w:rsid w:val="00E37295"/>
    <w:rsid w:val="00E427EE"/>
    <w:rsid w:val="00E5632B"/>
    <w:rsid w:val="00E63EF0"/>
    <w:rsid w:val="00E70240"/>
    <w:rsid w:val="00E71E6B"/>
    <w:rsid w:val="00E71EF7"/>
    <w:rsid w:val="00E76415"/>
    <w:rsid w:val="00E81CC5"/>
    <w:rsid w:val="00E85A87"/>
    <w:rsid w:val="00E85B4A"/>
    <w:rsid w:val="00E91D53"/>
    <w:rsid w:val="00E9528E"/>
    <w:rsid w:val="00EA4AB1"/>
    <w:rsid w:val="00EA5099"/>
    <w:rsid w:val="00EB05E2"/>
    <w:rsid w:val="00EB5B03"/>
    <w:rsid w:val="00EC1351"/>
    <w:rsid w:val="00EC4CBF"/>
    <w:rsid w:val="00ED4095"/>
    <w:rsid w:val="00EE2CA8"/>
    <w:rsid w:val="00EF17E8"/>
    <w:rsid w:val="00EF4C1C"/>
    <w:rsid w:val="00EF51D9"/>
    <w:rsid w:val="00F06E12"/>
    <w:rsid w:val="00F105D6"/>
    <w:rsid w:val="00F130DD"/>
    <w:rsid w:val="00F24884"/>
    <w:rsid w:val="00F25DAA"/>
    <w:rsid w:val="00F476C4"/>
    <w:rsid w:val="00F61DF9"/>
    <w:rsid w:val="00F81960"/>
    <w:rsid w:val="00F825C9"/>
    <w:rsid w:val="00F8769D"/>
    <w:rsid w:val="00F9350C"/>
    <w:rsid w:val="00F94889"/>
    <w:rsid w:val="00F94EB5"/>
    <w:rsid w:val="00F9624D"/>
    <w:rsid w:val="00FA2DD8"/>
    <w:rsid w:val="00FA2E57"/>
    <w:rsid w:val="00FB31C1"/>
    <w:rsid w:val="00FB58F2"/>
    <w:rsid w:val="00FC69BE"/>
    <w:rsid w:val="00FC6AEA"/>
    <w:rsid w:val="00FD3D13"/>
    <w:rsid w:val="00FE55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6030"/>
  <w15:docId w15:val="{004CF97F-A502-47E9-9155-2B39A7362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7B5CAB"/>
    <w:pPr>
      <w:contextualSpacing/>
    </w:pPr>
    <w:rPr>
      <w:color w:val="FFFFFF" w:themeColor="background1"/>
    </w:r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1">
    <w:name w:val="Grid Table 1 Light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1">
    <w:name w:val="Plain Table 1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li.Shravani\AppData\Roaming\Microsoft\Templates\Chronological%20Resume%20(Modern%20design)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C9A18-1AEE-48D7-9A03-4CF8E6691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13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Puli.Shravani</dc:creator>
  <cp:lastModifiedBy>donthula</cp:lastModifiedBy>
  <cp:revision>6</cp:revision>
  <cp:lastPrinted>2018-12-20T06:04:00Z</cp:lastPrinted>
  <dcterms:created xsi:type="dcterms:W3CDTF">2020-10-15T11:15:00Z</dcterms:created>
  <dcterms:modified xsi:type="dcterms:W3CDTF">2022-03-02T05:58:00Z</dcterms:modified>
</cp:coreProperties>
</file>